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/>
          <w:sz w:val="15"/>
          <w:szCs w:val="15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/>
          <w:sz w:val="15"/>
          <w:szCs w:val="15"/>
          <w:shd w:val="clear" w:fill="FFFFFF"/>
          <w:lang w:val="en-US" w:eastAsia="zh-CN"/>
        </w:rPr>
        <w:t>第一个布局界面:mainactivity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/>
          <w:color w:val="000000"/>
          <w:sz w:val="15"/>
          <w:szCs w:val="15"/>
          <w:shd w:val="clear" w:fill="FFFFFF"/>
        </w:rPr>
        <w:t>&lt;?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xml version=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"1.0" 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encoding=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"utf-8"</w:t>
      </w:r>
      <w:r>
        <w:rPr>
          <w:rFonts w:hint="eastAsia" w:ascii="宋体" w:hAnsi="宋体" w:eastAsia="宋体" w:cs="宋体"/>
          <w:b w:val="0"/>
          <w:bCs w:val="0"/>
          <w:i/>
          <w:color w:val="000000"/>
          <w:sz w:val="15"/>
          <w:szCs w:val="15"/>
          <w:shd w:val="clear" w:fill="FFFFFF"/>
        </w:rPr>
        <w:t>?&gt;</w:t>
      </w:r>
      <w:r>
        <w:rPr>
          <w:rFonts w:hint="eastAsia" w:ascii="宋体" w:hAnsi="宋体" w:eastAsia="宋体" w:cs="宋体"/>
          <w:b w:val="0"/>
          <w:bCs w:val="0"/>
          <w:i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RelativeLayout   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xmlns: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"http://schemas.android.com/apk/res/android"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xmlns: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tools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"http://schemas.android.com/tools"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:layout_width=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"match_parent"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:layout_height=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"match_parent"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tools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:context=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".MainActivity"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LinearLayout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:id=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"@+id/l_1"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:layout_width=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"match_parent"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:layout_height=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"250dp"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TextView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:layout_width=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"match_parent"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:layout_height=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"match_parent"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:gravity=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"center"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:text=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"学生信息录入系统"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:textSize=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"30dp"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/&gt;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&lt;/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LinearLayout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LinearLayout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:id=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"@+id/l_2"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:layout_below=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"@id/l_1"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:layout_width=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"match_parent"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:layout_height=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"60dp"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Button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:id=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"@+id/button1"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:layout_width=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"100dp"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:layout_height=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"60dp"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:layout_marginLeft=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"130dp"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:text=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"进入"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:textStyle=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"bold"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/&gt;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&lt;/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LinearLayout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&lt;/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RelativeLayout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  <w:lang w:val="en-US" w:eastAsia="zh-CN"/>
        </w:rPr>
        <w:t>第二个布局界面:basicinfoactivity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240" w:afterAutospacing="0"/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/>
          <w:color w:val="000000"/>
          <w:sz w:val="15"/>
          <w:szCs w:val="15"/>
          <w:shd w:val="clear" w:fill="FFFFFF"/>
        </w:rPr>
        <w:t>&lt;?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xml version=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"1.0" 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encoding=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"utf-8"</w:t>
      </w:r>
      <w:r>
        <w:rPr>
          <w:rFonts w:hint="eastAsia" w:ascii="宋体" w:hAnsi="宋体" w:eastAsia="宋体" w:cs="宋体"/>
          <w:b w:val="0"/>
          <w:bCs w:val="0"/>
          <w:i/>
          <w:color w:val="000000"/>
          <w:sz w:val="15"/>
          <w:szCs w:val="15"/>
          <w:shd w:val="clear" w:fill="FFFFFF"/>
        </w:rPr>
        <w:t>?&gt;</w:t>
      </w:r>
      <w:r>
        <w:rPr>
          <w:rFonts w:hint="eastAsia" w:ascii="宋体" w:hAnsi="宋体" w:eastAsia="宋体" w:cs="宋体"/>
          <w:b w:val="0"/>
          <w:bCs w:val="0"/>
          <w:i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RelativeLayout   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xmlns: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"http://schemas.android.com/apk/res/android"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xmlns: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tools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"http://schemas.android.com/tools"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:layout_width=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"match_parent"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:layout_height=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"match_parent"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LinearLayout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:id=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"@+id/l_1"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:layout_width=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"wrap_content"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:layout_height=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"wrap_content"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:orientation=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"horizontal"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TextView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:layout_width=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"wrap_content"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:layout_height=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"wrap_content"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:text=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"学号:"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:textSize=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"28dp"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:textStyle=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"bold"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/&gt;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EditText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:id=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"@+id/stu_id"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:layout_width=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"320dp"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:layout_height=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"wrap_content"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/&gt;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&lt;/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LinearLayout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LinearLayout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:id=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"@+id/l_2"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:layout_below=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"@id/l_1"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:layout_width=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"wrap_content"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:layout_height=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"wrap_content"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:orientation=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"horizontal"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TextView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:layout_width=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"wrap_content"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:layout_height=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"match_parent"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:text=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"姓名:"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:textSize=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"28dp"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:textStyle=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"bold"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/&gt;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EditText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:id=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"@+id/name_id"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:layout_width=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"320dp"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:layout_height=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"match_parent"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/&gt;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&lt;/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LinearLayout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LinearLayout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:id=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"@+id/l_3"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:layout_below=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"@id/l_2"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:layout_width=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"wrap_content"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:layout_height=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"wrap_content"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:orientation=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"horizontal"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TextView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:layout_width=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"wrap_content"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:layout_height=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"match_parent"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:text=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"身份证号:"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:textSize=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"28dp"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:textStyle=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"bold"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/&gt;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EditText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:id=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"@+id/shenfen_id"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:layout_width=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"255dp"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:layout_height=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"match_parent"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/&gt;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&lt;/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LinearLayout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LinearLayout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:id=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"@+id/l_4"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:layout_below=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"@id/l_3"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:layout_width=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"match_parent"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:layout_height=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"wrap_content"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:orientation=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"horizontal"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TextView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:layout_width=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"wrap_content"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:layout_height=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"wrap_content"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:text=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"性别:"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:textSize=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"28dp"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:textStyle=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"bold"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/&gt;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RadioGroup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:id=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"@+id/radio1"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:layout_width=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"wrap_content"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:layout_height=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"41dp"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:orientation=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"horizontal"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RadioButton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:id=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"@+id/radiobutton1"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:layout_width=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"wrap_content"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:layout_height=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"wrap_content"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:text=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"男"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:textSize=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"20dp"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:textStyle=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"bold"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/&gt;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RadioButton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:id=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"@+id/radiobutton2"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:layout_width=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"wrap_content"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:layout_height=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"wrap_content"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:text=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"女"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:textSize=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"20dp"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:textStyle=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"bold"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/&gt;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&lt;/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RadioGroup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&lt;/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LinearLayout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LinearLayout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:id=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"@+id/l_5"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:layout_below=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"@id/l_4"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:layout_width=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"wrap_content"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:layout_height=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"wrap_content"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:orientation=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"horizontal"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TextView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:layout_width=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"wrap_content"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:layout_height=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"match_parent"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:text=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"籍贯:"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:textSize=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"28dp"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:textStyle=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"bold"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/&gt;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EditText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:id=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"@+id/jiguan_id"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:layout_width=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"307dp"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:layout_height=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"match_parent"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/&gt;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&lt;/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LinearLayout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LinearLayout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:id=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"@+id/l_6"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:layout_below=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"@id/l_5"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:layout_width=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"wrap_content"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:layout_height=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"wrap_content"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:orientation=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"horizontal"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TextView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:layout_width=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"wrap_content"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:layout_height=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"match_parent"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:text=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"生日:"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:textSize=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"28dp"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:textStyle=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"bold"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/&gt;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EditText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:id=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"@+id/year_id"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:layout_width=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"80dp"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:layout_height=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"match_parent"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/&gt;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TextView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:layout_width=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"wrap_content"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:layout_height=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"match_parent"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:text=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"年"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:textSize=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"28dp"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:textStyle=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"bold"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/&gt;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EditText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:id=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"@+id/month_id"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:layout_width=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"70dp"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:layout_height=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"match_parent"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/&gt;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TextView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:layout_width=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"wrap_content"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:layout_height=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"match_parent"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:text=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"月"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:textSize=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"28dp"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:textStyle=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"bold"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/&gt;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EditText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:id=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"@+id/day_id"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:layout_width=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"70dp"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:layout_height=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"match_parent"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/&gt;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TextView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:layout_width=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"wrap_content"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:layout_height=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"match_parent"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:text=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"日"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:textSize=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"28dp"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:textStyle=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"bold"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/&gt;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&lt;/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LinearLayout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LinearLayout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:id=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"@+id/l_7"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:layout_below=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"@id/l_6"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:layout_width=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"match_parent"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:layout_height=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"60dp"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:layout_marginTop=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"30dp"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Button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:id=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"@+id/button2"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:layout_width=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"141dp"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:layout_height=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"60dp"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:layout_marginLeft=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"120dp"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:text=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"下一步"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:textSize=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"28dp"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:textStyle=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"bold"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/&gt;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&lt;/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LinearLayout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&lt;/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RelativeLayout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240" w:afterAutospacing="0"/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  <w:lang w:val="en-US" w:eastAsia="zh-CN"/>
        </w:rPr>
        <w:t>第三个布局 schoolinfoactivity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</w:rPr>
      </w:pPr>
      <w:r>
        <w:rPr>
          <w:rFonts w:hint="eastAsia" w:ascii="宋体" w:hAnsi="宋体" w:eastAsia="宋体" w:cs="宋体"/>
          <w:b w:val="0"/>
          <w:bCs w:val="0"/>
          <w:i/>
          <w:color w:val="000000"/>
          <w:sz w:val="15"/>
          <w:szCs w:val="15"/>
          <w:shd w:val="clear" w:fill="FFFFFF"/>
        </w:rPr>
        <w:t>&lt;?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xml version=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"1.0" 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encoding=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"utf-8"</w:t>
      </w:r>
      <w:r>
        <w:rPr>
          <w:rFonts w:hint="eastAsia" w:ascii="宋体" w:hAnsi="宋体" w:eastAsia="宋体" w:cs="宋体"/>
          <w:b w:val="0"/>
          <w:bCs w:val="0"/>
          <w:i/>
          <w:color w:val="000000"/>
          <w:sz w:val="15"/>
          <w:szCs w:val="15"/>
          <w:shd w:val="clear" w:fill="FFFFFF"/>
        </w:rPr>
        <w:t>?&gt;</w:t>
      </w:r>
      <w:r>
        <w:rPr>
          <w:rFonts w:hint="eastAsia" w:ascii="宋体" w:hAnsi="宋体" w:eastAsia="宋体" w:cs="宋体"/>
          <w:b w:val="0"/>
          <w:bCs w:val="0"/>
          <w:i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RelativeLayout   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xmlns: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"http://schemas.android.com/apk/res/android"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:layout_width=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"match_parent"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:layout_height=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"match_parent"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LinearLayout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:id=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"@+id/l_1"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:layout_width=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"wrap_content"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:layout_height=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"wrap_content"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TextView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:layout_width=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"wrap_content"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:layout_height=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"wrap_content"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:text=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"所在院系:"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:textSize=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"28dp"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:textStyle=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"bold"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/&gt;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Spinner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:id=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"@+id/Spinner"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:layout_width=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"257dp"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:layout_height=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"match_parent"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&lt;/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Spinner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&lt;/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LinearLayout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LinearLayout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:id=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"@+id/l_2"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:layout_below=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"@id/l_1"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:layout_width=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"match_parent"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:layout_height=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"wrap_content"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TextView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:layout_width=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"wrap_content"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:layout_height=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"wrap_content"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:text=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"专业:"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:textSize=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"28dp"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:textStyle=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"bold"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/&gt;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EditText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:id=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"@+id/major"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:layout_width=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"match_parent"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:layout_height=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"match_parent"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/&gt;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&lt;/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LinearLayout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LinearLayout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:id=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"@+id/l_3"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:layout_below=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"@id/l_2"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:layout_width=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"match_parent"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:layout_height=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"wrap_content"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TextView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:layout_width=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"wrap_content"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:layout_height=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"wrap_content"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:text=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"班级:"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:textSize=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"28dp"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:textStyle=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"bold"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/&gt;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EditText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:id=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"@+id/class1"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:layout_width=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"match_parent"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:layout_height=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"wrap_content"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/&gt;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&lt;/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LinearLayout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LinearLayout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:id=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"@+id/l_4"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:layout_below=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"@id/l_3"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:layout_width=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"match_parent"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:layout_height=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"60dp"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:layout_marginTop=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"30dp"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Button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:id=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"@+id/button3"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:layout_width=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"141dp"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:layout_height=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"60dp"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:layout_marginLeft=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"120dp"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:text=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"下一步"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:textSize=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"28dp"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:textStyle=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"bold"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/&gt;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&lt;/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LinearLayout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&lt;/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RelativeLayout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240" w:afterAutospacing="0"/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after="240" w:afterAutospacing="0"/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  <w:lang w:val="en-US" w:eastAsia="zh-CN"/>
        </w:rPr>
        <w:t>第四个布局 otheractivity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/>
          <w:color w:val="000000"/>
          <w:sz w:val="15"/>
          <w:szCs w:val="15"/>
          <w:shd w:val="clear" w:fill="FFFFFF"/>
        </w:rPr>
        <w:t>&lt;?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xml version=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"1.0" 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encoding=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"utf-8"</w:t>
      </w:r>
      <w:r>
        <w:rPr>
          <w:rFonts w:hint="eastAsia" w:ascii="宋体" w:hAnsi="宋体" w:eastAsia="宋体" w:cs="宋体"/>
          <w:b w:val="0"/>
          <w:bCs w:val="0"/>
          <w:i/>
          <w:color w:val="000000"/>
          <w:sz w:val="15"/>
          <w:szCs w:val="15"/>
          <w:shd w:val="clear" w:fill="FFFFFF"/>
        </w:rPr>
        <w:t>?&gt;</w:t>
      </w:r>
      <w:r>
        <w:rPr>
          <w:rFonts w:hint="eastAsia" w:ascii="宋体" w:hAnsi="宋体" w:eastAsia="宋体" w:cs="宋体"/>
          <w:b w:val="0"/>
          <w:bCs w:val="0"/>
          <w:i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RelativeLayout   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xmlns: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"http://schemas.android.com/apk/res/android"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:layout_width=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"match_parent"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:layout_height=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"match_parent"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LinearLayout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:id=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"@+id/l_1"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:layout_width=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"match_parent"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:layout_height=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"wrap_content"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TextView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:layout_width=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"wrap_content"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:layout_height=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"wrap_content"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:text=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"电话:"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:textSize=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"28dp"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:textStyle=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"bold"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/&gt;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EditText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:id=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"@+id/phone_id"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:layout_width=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"match_parent"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:layout_height=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"wrap_content"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/&gt;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&lt;/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LinearLayout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LinearLayout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:id=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"@+id/l_2"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:layout_below=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"@id/l_1"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:layout_width=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"wrap_content"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:layout_height=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"50dp"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TextView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:layout_width=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"wrap_content"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:layout_height=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"wrap_content"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:text=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"电子邮箱:"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:textSize=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"28dp"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:textStyle=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"bold"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/&gt;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EditText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:id=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"@+id/email_id"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:layout_width=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"291dp"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:layout_height=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"wrap_content"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/&gt;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&lt;/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LinearLayout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LinearLayout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:id=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"@+id/l_3"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:layout_below=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"@id/l_2"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:layout_width=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"wrap_content"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:layout_height=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"wrap_content"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TextView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:layout_width=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"wrap_content"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:layout_height=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"wrap_content"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:text=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"微信号:"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:textSize=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"28dp"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:textStyle=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"bold"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/&gt;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EditText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:id=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"@+id/wechat_id"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:layout_width=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"331dp"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:layout_height=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"wrap_content"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/&gt;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&lt;/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LinearLayout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LinearLayout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:id=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"@+id/l_4"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:layout_below=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"@id/l_3"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:layout_width=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"wrap_content"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:layout_height=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"wrap_content"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TextView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:layout_width=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"wrap_content"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:layout_height=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"wrap_content"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:text=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"特长:"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:textSize=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"28dp"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:textStyle=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"bold"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/&gt;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CheckBox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:id=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"@+id/checkbox1"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:layout_width=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"wrap_content"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:layout_height=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"match_parent"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:text=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"音乐"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/&gt;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CheckBox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:id=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"@+id/checkbox2"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:layout_width=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"wrap_content"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:layout_height=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"match_parent"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:text=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"美术"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/&gt;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CheckBox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:id=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"@+id/checkbox3"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:layout_width=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"wrap_content"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:layout_height=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"match_parent"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:text=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"书法"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/&gt;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CheckBox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:id=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"@+id/checkbox4"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:layout_width=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"wrap_content"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:layout_height=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"match_parent"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:text=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"篮球"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/&gt;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&lt;/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LinearLayout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LinearLayout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:id=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"@+id/l_5"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:layout_below=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"@id/l_4"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:layout_width=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"wrap_content"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:layout_height=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"wrap_content"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CheckBox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:id=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"@+id/checkbox5"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:layout_width=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"0dp"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:layout_weight=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"1"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:layout_height=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"match_parent"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:text=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"足球"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/&gt;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CheckBox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:id=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"@+id/checkbox6"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:layout_width=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"0dp"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:layout_height=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"match_parent"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:layout_weight=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"1"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:text=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"游泳"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/&gt;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&lt;/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LinearLayout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LinearLayout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:id=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"@+id/l_6"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:layout_below=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"@id/l_5"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:layout_width=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"match_parent"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:layout_height=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"60dp"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:layout_marginTop=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"50dp"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Button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:id=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"@+id/button4"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:layout_width=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"140dp"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:layout_height=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"80dp"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:layout_marginLeft=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"120dp"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:text=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"提交"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:textSize=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>"28dp"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bCs w:val="0"/>
          <w:color w:val="0000FF"/>
          <w:sz w:val="15"/>
          <w:szCs w:val="15"/>
          <w:shd w:val="clear" w:fill="FFFFFF"/>
        </w:rPr>
        <w:t>:textStyle=</w:t>
      </w:r>
      <w:r>
        <w:rPr>
          <w:rFonts w:hint="eastAsia" w:ascii="宋体" w:hAnsi="宋体" w:eastAsia="宋体" w:cs="宋体"/>
          <w:b w:val="0"/>
          <w:bCs w:val="0"/>
          <w:color w:val="008000"/>
          <w:sz w:val="15"/>
          <w:szCs w:val="15"/>
          <w:shd w:val="clear" w:fill="FFFFFF"/>
        </w:rPr>
        <w:t xml:space="preserve">"bold" 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/&gt;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 xml:space="preserve">    &lt;/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LinearLayout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&gt;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&lt;/</w:t>
      </w:r>
      <w:r>
        <w:rPr>
          <w:rFonts w:hint="eastAsia" w:ascii="宋体" w:hAnsi="宋体" w:eastAsia="宋体" w:cs="宋体"/>
          <w:b w:val="0"/>
          <w:bCs w:val="0"/>
          <w:color w:val="000080"/>
          <w:sz w:val="15"/>
          <w:szCs w:val="15"/>
          <w:shd w:val="clear" w:fill="FFFFFF"/>
        </w:rPr>
        <w:t>RelativeLayout</w:t>
      </w:r>
      <w:r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color w:val="000000"/>
          <w:sz w:val="15"/>
          <w:szCs w:val="15"/>
          <w:shd w:val="clear" w:fill="FFFFFF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LinearLayout</w:t>
            </w:r>
          </w:p>
        </w:tc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TableLayout</w:t>
            </w:r>
          </w:p>
        </w:tc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TableRow</w:t>
            </w:r>
          </w:p>
        </w:tc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TextView</w:t>
            </w:r>
          </w:p>
        </w:tc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EditText</w:t>
            </w:r>
          </w:p>
        </w:tc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Spinner</w:t>
            </w:r>
          </w:p>
        </w:tc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CheckBox</w:t>
            </w:r>
          </w:p>
        </w:tc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RadioGroup</w:t>
            </w:r>
          </w:p>
        </w:tc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RG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RadioButton</w:t>
            </w:r>
          </w:p>
        </w:tc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RB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Button</w:t>
            </w:r>
          </w:p>
        </w:tc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android:id</w:t>
            </w:r>
          </w:p>
        </w:tc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android:layout_width</w:t>
            </w:r>
          </w:p>
        </w:tc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:w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android:layout_height</w:t>
            </w:r>
          </w:p>
        </w:tc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:h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android:text</w:t>
            </w:r>
          </w:p>
        </w:tc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:tx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android:textSize</w:t>
            </w:r>
          </w:p>
        </w:tc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:tS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android:orientation</w:t>
            </w:r>
          </w:p>
        </w:tc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:o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wrap_content</w:t>
            </w:r>
          </w:p>
        </w:tc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match_parent</w:t>
            </w:r>
          </w:p>
        </w:tc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</w:t>
            </w:r>
            <w:r>
              <w:rPr>
                <w:rFonts w:hint="eastAsia" w:ascii="宋体" w:hAnsi="宋体" w:eastAsia="宋体" w:cs="宋体"/>
              </w:rPr>
              <w:t>erti</w:t>
            </w:r>
            <w:r>
              <w:rPr>
                <w:rFonts w:hint="eastAsia" w:ascii="宋体" w:hAnsi="宋体" w:eastAsia="宋体" w:cs="宋体"/>
              </w:rPr>
              <w:t>cal</w:t>
            </w:r>
          </w:p>
        </w:tc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horizontal</w:t>
            </w:r>
          </w:p>
        </w:tc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h</w:t>
            </w:r>
          </w:p>
        </w:tc>
      </w:tr>
    </w:tbl>
    <w:p>
      <w:pPr>
        <w:rPr>
          <w:rFonts w:hint="eastAsia" w:ascii="宋体" w:hAnsi="宋体" w:eastAsia="宋体" w:cs="宋体"/>
          <w:b w:val="0"/>
          <w:bCs w:val="0"/>
          <w:sz w:val="15"/>
          <w:szCs w:val="15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C19D7"/>
    <w:rsid w:val="00260AEE"/>
    <w:rsid w:val="1936596A"/>
    <w:rsid w:val="27EC19D7"/>
    <w:rsid w:val="39014B60"/>
    <w:rsid w:val="48E63D68"/>
    <w:rsid w:val="49F04B56"/>
    <w:rsid w:val="53225E83"/>
    <w:rsid w:val="5D075DB6"/>
    <w:rsid w:val="65882D0C"/>
    <w:rsid w:val="6D535020"/>
    <w:rsid w:val="6D8335B2"/>
    <w:rsid w:val="7737277F"/>
    <w:rsid w:val="78BA0F13"/>
    <w:rsid w:val="7BE7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anYL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2018-11-21T07:12:00Z</dcterms:created>
  <dc:creator>TianYL</dc:creator>
  <cp:lastModifiedBy>TianYL</cp:lastModifiedBy>
  <dcterms:modified xsi:type="dcterms:W3CDTF">2018-11-21T08:30:29Z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