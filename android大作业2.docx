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5"/>
          <w:szCs w:val="15"/>
          <w:lang w:val="en-US" w:eastAsia="zh-CN"/>
        </w:rPr>
        <w:t>页面一</w:t>
      </w:r>
      <w: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CN"/>
        </w:rPr>
        <w:t>MainActivity.java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com.example.tianyl.myapplication;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android.content.Intent;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android.os.Bundle;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android.view.View;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android.widget.Button;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AppCompatActivity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super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mainactivity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Button button1=findViewById(R.id.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button1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Button.OnClickListener buttonListener=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Button.OnClickListener()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onClick(View view)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Intent intent =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Intent(MainActivity.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this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 basicinfoactivity.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class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startActivity(intent);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};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button1.setOnClickListener(buttonListener);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5"/>
          <w:szCs w:val="15"/>
          <w:lang w:val="en-US" w:eastAsia="zh-CN"/>
        </w:rPr>
        <w:t>页面二</w:t>
      </w:r>
      <w: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CN"/>
        </w:rPr>
        <w:t>basicinfoactivity.java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com.example.tianyl.myapplication;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android.content.ComponentName;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android.content.Intent;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android.content.ServiceConnection;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android.os.Bundle;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android.os.IBinder;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android.text.Editable;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android.text.TextWatcher;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android.view.View;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android.widget.Button;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android.widget.EditText;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android.widget.RadioButton;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android.widget.RadioGroup;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basicinfoactivity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AppCompatActivity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textservice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yanzhenservice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[] =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String[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8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];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ServiceConnection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 xml:space="preserve">service1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=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ServiceConnection()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onServiceConnected(ComponentName name, IBinder service)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 xml:space="preserve">yanzhenservice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= (textservice) ((textservice.LocalBinder) service).getService();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onServiceDisconnected(ComponentName name)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};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super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basicinfoactivity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final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EditText stu_id = 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stu_id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final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EditText name_id = 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name_id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final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EditText shenfen_id = 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shenfen_id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RadioGroup radio1 = 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radio1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final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EditText jiguan_id = 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jiguan_id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final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EditText year_id = 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year_id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final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EditText month_id = 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month_id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final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EditText day_id = 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day_id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final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Intent service2 =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Intent(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this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 textservice.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class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bindService(service2,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service1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 basicinfoactivity.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BIND_AUTO_CREATE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shenfen_id.addTextChangedListener(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TextWatcher()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beforeTextChanged(CharSequence s,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int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start,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int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count,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int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after)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onTextChanged(CharSequence s,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int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start,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int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before,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int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count)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afterTextChanged(Editable s)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if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shenfen_id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.getText().toString().length() &gt;=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17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] =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yanzhenservice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.getNative(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shenfen_id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.getText().toString());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5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] =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yanzhenservice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.birthday(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shenfen_id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.getText().toString())[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];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6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] =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yanzhenservice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.birthday(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shenfen_id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.getText().toString())[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];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7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] =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yanzhenservice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.birthday(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shenfen_id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.getText().toString())[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];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jiguan_id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.setText(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yanzhenservice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.getNative(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shenfen_id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.getText().toString()));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year_id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.setText(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yanzhenservice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.birthday(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shenfen_id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.getText().toString())[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]);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month_id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.setText(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yanzhenservice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.birthday(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shenfen_id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.getText().toString())[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]);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day_id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.setText(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yanzhenservice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.birthday(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shenfen_id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.getText().toString())[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]);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radio1.setOnCheckedChangeListener(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RadioGroup.OnCheckedChangeListener()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onCheckedChanged(RadioGroup group,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int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checkedId)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int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radio_id1=group.getCheckedRadioButtonId();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RadioButton choice=basicinfoactivity.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this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.findViewById(radio_id1);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]=choice.getText().toString();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Button button2 = 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button2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button2.setOnClickListener(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View.OnClickListener()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onClick(View v)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] =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stu_id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.getText().toString();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] =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name_id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.getText().toString();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] =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shenfen_id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.getText().toString();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Intent intent =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Intent(basicinfoactivity.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this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 schoolinfoactivity.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class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Bundle bundle =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Bundle();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bundle.putStringArray(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"shuzu"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intent.putExtras(bundle);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startActivity(intent);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5"/>
          <w:szCs w:val="15"/>
          <w:lang w:val="en-US" w:eastAsia="zh-CN"/>
        </w:rPr>
        <w:t>页面三</w:t>
      </w:r>
      <w: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CN"/>
        </w:rPr>
        <w:t xml:space="preserve"> schoolinfoactivity.java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com.example.tianyl.myapplication;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android.content.Intent;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android.os.Bundle;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android.view.View;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android.widget.ArrayAdapter;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android.widget.Button;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android.widget.EditText;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android.widget.Spinner;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java.util.ArrayList;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java.util.List;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schoolinfoactivity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AppCompatActivity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String[]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getchoice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super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schoolinfoactivity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Spinner spinner=findViewById(R.id.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Spinner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List&lt;String&gt; list=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ArrayList&lt;String&gt;();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list.add(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"光电工程学院"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list.add(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"机电工程学院"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list.add(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"材料与化学工程学院"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list.add(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"电子信息工程学院"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list.add(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"经济管理学院"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list.add(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"计算机科学与工程学院"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list.add(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"建筑工程学院"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list.add(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"外国语学院"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list.add(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"人文学院"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list.add(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"理学院"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list.add(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"体育学院"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list.add(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"艺术与传媒学院"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list.add(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"中国书法学院"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ArrayAdapter&lt;String&gt; adapter=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ArrayAdapter&lt;String&gt;(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this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,android.R.layout.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simple_spinner_item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,list);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adapter.setDropDownViewResource(android.R.layout.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simple_spinner_dropdown_item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spinner.setAdapter(adapter);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Bundle bundle=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this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.getIntent().getExtras();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=bundle.getStringArray(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"shuzu"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final 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Spinner spinner1=findViewById(R.id.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Spinner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final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EditText major=findViewById(R.id.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major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final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EditText class1=findViewById(R.id.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class1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Button button3=findViewById(R.id.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button3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getchoice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=spinner.getSelectedItem().toString();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button3.setOnClickListener(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View.OnClickListener()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onClick(View v)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Intent intent =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Intent(schoolinfoactivity.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this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 otherinfoactivity.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class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Bundle bundle =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Bundle();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bundle.putStringArray(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"shuzu"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bundle.putString(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"getchoice"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"所在学院："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+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 xml:space="preserve">getchoice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\n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bundle.putString(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"major"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"专业："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+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major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.getText().toString() +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\n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bundle.putString(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"class1"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"班级："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+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class1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.getText().toString() +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\n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intent.putExtras(bundle);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startActivity(intent);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5"/>
          <w:szCs w:val="15"/>
          <w:lang w:val="en-US" w:eastAsia="zh-CN"/>
        </w:rPr>
        <w:t>页面四</w:t>
      </w:r>
      <w: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CN"/>
        </w:rPr>
        <w:t xml:space="preserve"> otherinfoactivity.java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com.example.tianyl.myapplication;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android.content.Intent;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android.net.Uri;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android.os.Build;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android.os.Bundle;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android.provider.Settings;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android.view.View;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android.widget.Button;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android.widget.CheckBox;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android.widget.EditText;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android.widget.Toast;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otherinfoactivity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AppCompatActivity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CheckBox[]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 xml:space="preserve">choice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=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CheckBox[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6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];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String[]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EditText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phone_id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EditText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email_id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EditText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wechat_id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getchoice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major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class1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onActivityResult(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int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requestCode,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int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resultCode, Intent data)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if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(requestCode ==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10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if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(Build.VERSION.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 xml:space="preserve">SDK_INT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&gt;=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23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if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(!Settings.</w:t>
      </w:r>
      <w:r>
        <w:rPr>
          <w:rFonts w:hint="eastAsia" w:ascii="宋体" w:hAnsi="宋体" w:eastAsia="宋体" w:cs="宋体"/>
          <w:b w:val="0"/>
          <w:bCs w:val="0"/>
          <w:i/>
          <w:color w:val="000000"/>
          <w:sz w:val="15"/>
          <w:szCs w:val="15"/>
          <w:shd w:val="clear" w:fill="FFFFFF"/>
        </w:rPr>
        <w:t>canDrawOverlays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this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Toast.</w:t>
      </w:r>
      <w:r>
        <w:rPr>
          <w:rFonts w:hint="eastAsia" w:ascii="宋体" w:hAnsi="宋体" w:eastAsia="宋体" w:cs="宋体"/>
          <w:b w:val="0"/>
          <w:bCs w:val="0"/>
          <w:i/>
          <w:color w:val="000000"/>
          <w:sz w:val="15"/>
          <w:szCs w:val="15"/>
          <w:shd w:val="clear" w:fill="FFFFFF"/>
        </w:rPr>
        <w:t>makeText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this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"拒绝权限"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 Toast.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LENGTH_SHORT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).show();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super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otherinfoactivity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if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(Build.VERSION.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 xml:space="preserve">SDK_INT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&gt;=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23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if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(!Settings.</w:t>
      </w:r>
      <w:r>
        <w:rPr>
          <w:rFonts w:hint="eastAsia" w:ascii="宋体" w:hAnsi="宋体" w:eastAsia="宋体" w:cs="宋体"/>
          <w:b w:val="0"/>
          <w:bCs w:val="0"/>
          <w:i/>
          <w:color w:val="000000"/>
          <w:sz w:val="15"/>
          <w:szCs w:val="15"/>
          <w:shd w:val="clear" w:fill="FFFFFF"/>
        </w:rPr>
        <w:t>canDrawOverlays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(otherinfoactivity.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this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Intent intent =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Intent(Settings.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ACTION_MANAGE_OVERLAY_PERMISSION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    Uri.</w:t>
      </w:r>
      <w:r>
        <w:rPr>
          <w:rFonts w:hint="eastAsia" w:ascii="宋体" w:hAnsi="宋体" w:eastAsia="宋体" w:cs="宋体"/>
          <w:b w:val="0"/>
          <w:bCs w:val="0"/>
          <w:i/>
          <w:color w:val="000000"/>
          <w:sz w:val="15"/>
          <w:szCs w:val="15"/>
          <w:shd w:val="clear" w:fill="FFFFFF"/>
        </w:rPr>
        <w:t>parse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"package:"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+ getPackageName()));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startActivityForResult(intent,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10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Bundle bundle =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this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.getIntent().getExtras();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 xml:space="preserve">shuzu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= bundle.getStringArray(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"shuzu"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 xml:space="preserve">getchoice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= bundle.getString(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"getchoice"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 xml:space="preserve">major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= bundle.getString(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"major"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 xml:space="preserve">class1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= bundle.getString(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"class1"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choice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] = 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checkbox1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choice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] = 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checkbox2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choice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] = 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checkbox3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choice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] = 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checkbox4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choice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] = 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checkbox5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choice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5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] = 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checkbox6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 xml:space="preserve">phone_id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= 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phone_id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 xml:space="preserve">email_id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= 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email_id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 xml:space="preserve">wechat_id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= 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wechat_id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Button button4 =  findViewById(R.id.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button4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button4.setOnClickListener(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View.OnClickListener()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onClick(View v)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Intent intent =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Intent(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"com.example.androidwork"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intent.setPackage(getPackageName());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intent.putExtra(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"info"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,list());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sendBroadcast(intent);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private 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String list(){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String info =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 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String check =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 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info=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"学号："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+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] +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\n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"姓名："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+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] +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\n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"身份证号："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+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] +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\n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"性别："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+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] +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\n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"籍贯："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+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] +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\n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"生日："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+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5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] +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"年"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+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6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] +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"月"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+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shuzu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7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] +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"日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\n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for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int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i =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; i &lt;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choice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length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 i++){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if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choice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[i].isChecked()){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check = check +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choice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[i].getText().toString() +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","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check = check.substring(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, check.length() -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info +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 xml:space="preserve">getchoice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+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 xml:space="preserve">major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+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 xml:space="preserve">class1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+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"电话："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phone_id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.getText().toString() +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\n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"邮箱："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+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email_id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.getText().toString() +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\n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"微信号："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+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wechat_id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.getText().toString() +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\n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"特长："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+ check;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5"/>
          <w:szCs w:val="15"/>
          <w:lang w:val="en-US" w:eastAsia="zh-CN"/>
        </w:rPr>
        <w:t>身份证验证页面</w:t>
      </w:r>
      <w: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CN"/>
        </w:rPr>
        <w:t>textservice.java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com.example.tianyl.myapplication;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android.app.Service;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android.content.Intent;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android.os.Binder;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android.os.IBinder;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android.widget.Toast;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java.io.BufferedReader;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java.io.IOException;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java.io.InputStream;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java.io.InputStreamReader;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textservice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Service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textservice()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private final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IBinder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 xml:space="preserve">mBinder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=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LocalBinder();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LocalBinder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Binder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Service getService()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textservice.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this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IBinder onBind(Intent intent)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Toast.</w:t>
      </w:r>
      <w:r>
        <w:rPr>
          <w:rFonts w:hint="eastAsia" w:ascii="宋体" w:hAnsi="宋体" w:eastAsia="宋体" w:cs="宋体"/>
          <w:b w:val="0"/>
          <w:bCs w:val="0"/>
          <w:i/>
          <w:color w:val="000000"/>
          <w:sz w:val="15"/>
          <w:szCs w:val="15"/>
          <w:shd w:val="clear" w:fill="FFFFFF"/>
        </w:rPr>
        <w:t>makeText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this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"本地绑定"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 Toast.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LENGTH_SHORT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).show();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mBinder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checkingNumber(String number){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int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[] checkNumber = {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7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9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10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5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8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6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7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9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10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5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8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};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String[] lastNumber = {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"1"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"0"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"x"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"9"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"8"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"7"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"6"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"5"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"4"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"3"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};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int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sum =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int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tem =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if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(number.length() &gt;=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17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for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int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i =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 i &lt; checkNumber.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length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 i++){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sum += Integer.</w:t>
      </w:r>
      <w:r>
        <w:rPr>
          <w:rFonts w:hint="eastAsia" w:ascii="宋体" w:hAnsi="宋体" w:eastAsia="宋体" w:cs="宋体"/>
          <w:b w:val="0"/>
          <w:bCs w:val="0"/>
          <w:i/>
          <w:color w:val="000000"/>
          <w:sz w:val="15"/>
          <w:szCs w:val="15"/>
          <w:shd w:val="clear" w:fill="FFFFFF"/>
        </w:rPr>
        <w:t>parseInt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(number.charAt(i) +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 * checkNumber[i];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tem = sum %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11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if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(tem &gt;=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 xml:space="preserve">0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&amp;&amp; tem &lt;=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10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if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(lastNumber[tem].equals(number.charAt(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17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)+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)){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return true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}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else return false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return false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String[] birthday (String numberId){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String year = numberId.substring(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6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10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String month = numberId.substring(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10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12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String day = numberId.substring(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12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14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String[]{year, month, day};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String getNative(String number){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try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InputStream is = getResources().openRawResource(R.raw.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native_place_comparison_table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InputStreamReader isr =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InputStreamReader(is);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BufferedReader br =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BufferedReader(isr);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String str_raw =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while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((str_raw = br.readLine()) !=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String[] tem = str_raw.split(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":"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if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(tem[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].equals(number.substring(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6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))){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tem[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];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catch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(IOException e)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"没找到"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5"/>
          <w:szCs w:val="15"/>
          <w:lang w:val="en-US" w:eastAsia="zh-CN"/>
        </w:rPr>
        <w:t>广播页面</w:t>
      </w:r>
      <w: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CN"/>
        </w:rPr>
        <w:t xml:space="preserve"> pointservice.java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com.example.tianyl.myapplication;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android.app.AlertDialog;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android.content.BroadcastReceiver;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android.content.Context;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android.content.DialogInterface;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android.content.Intent;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android.os.Build;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android.view.WindowManager;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pointreceiver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BroadcastReceiver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onReceive(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final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Context context,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final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Intent intent)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String msg = intent.getStringExtra(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"info"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AlertDialog.Builder dialogBuilder =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AlertDialog.Builder(context);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dialogBuilder.setTitle(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"个人信息确认"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dialogBuilder.setMessage(msg);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dialogBuilder.setCancelable(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dialogBuilder.setPositiveButton(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"确定"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.setNegativeButton(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"取消"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DialogInterface.OnClickListener()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00"/>
          <w:sz w:val="15"/>
          <w:szCs w:val="15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onClick(DialogInterface dialog,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int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which)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    Intent intent1=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Intent(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context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,basicinfoactivity.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class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    intent1.addFlags(Intent.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FLAG_ACTIVITY_NEW_TASK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context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.startActivity(intent1);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});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AlertDialog alertDialog = dialogBuilder.create();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alertDialog.getWindow().setType(checkROM());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alertDialog.show();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checkROM() 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if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(Build.VERSION.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 xml:space="preserve">SDK_INT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&gt;=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26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){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WindowManager.LayoutParams.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TYPE_APPLICATION_OVERLAY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WindowManager.LayoutParams.</w:t>
      </w:r>
      <w:r>
        <w:rPr>
          <w:rFonts w:hint="eastAsia" w:ascii="宋体" w:hAnsi="宋体" w:eastAsia="宋体" w:cs="宋体"/>
          <w:b w:val="0"/>
          <w:bCs w:val="0"/>
          <w:i/>
          <w:color w:val="660E7A"/>
          <w:sz w:val="15"/>
          <w:szCs w:val="15"/>
          <w:shd w:val="clear" w:fill="FFFFFF"/>
        </w:rPr>
        <w:t>TYPE_SYSTEM_ALERT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}</w:t>
      </w:r>
    </w:p>
    <w:p>
      <w:pPr>
        <w:rPr>
          <w:rFonts w:hint="eastAsia" w:ascii="宋体" w:hAnsi="宋体" w:eastAsia="宋体" w:cs="宋体"/>
          <w:b/>
          <w:bCs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5"/>
          <w:szCs w:val="15"/>
          <w:lang w:val="en-US" w:eastAsia="zh-CN"/>
        </w:rPr>
        <w:t>AndroidManifest.xml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b w:val="0"/>
          <w:bCs w:val="0"/>
          <w:i/>
          <w:color w:val="000000"/>
          <w:sz w:val="15"/>
          <w:szCs w:val="15"/>
          <w:shd w:val="clear" w:fill="FFFFFF"/>
        </w:rPr>
        <w:t>&lt;?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xml version=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encoding=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"utf-8"</w:t>
      </w:r>
      <w:r>
        <w:rPr>
          <w:rFonts w:hint="eastAsia" w:ascii="宋体" w:hAnsi="宋体" w:eastAsia="宋体" w:cs="宋体"/>
          <w:b w:val="0"/>
          <w:bCs w:val="0"/>
          <w:i/>
          <w:color w:val="000000"/>
          <w:sz w:val="15"/>
          <w:szCs w:val="15"/>
          <w:shd w:val="clear" w:fill="FFFFFF"/>
        </w:rPr>
        <w:t>?&gt;</w:t>
      </w:r>
      <w:r>
        <w:rPr>
          <w:rFonts w:hint="eastAsia" w:ascii="宋体" w:hAnsi="宋体" w:eastAsia="宋体" w:cs="宋体"/>
          <w:b w:val="0"/>
          <w:bCs w:val="0"/>
          <w:i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manifest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xmlns: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xmlns: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tools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"http://schemas.android.com/tools"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package=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"com.example.tianyl.myapplication"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uses-permission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:name=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"android.permission.SYSTEM_ALERT_WINDOW"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application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:allowBackup=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"true"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:icon=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"@mipmap/ic_launcher"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:label=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"@string/app_name"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:roundIcon=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"@mipmap/ic_launcher_round"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:supportsRtl=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"true"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:theme=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"@style/AppTheme"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tools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:ignore=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"GoogleAppIndexingWarning"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activity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:name=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".MainActivity"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intent-filter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action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:name=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"android.intent.action.MAIN"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category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:name=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"android.intent.category.LAUNCHER"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intent-filter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activity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activity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:name=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".basicinfoactivity"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activity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:name=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".schoolinfoactivity"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activity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:name=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".otherinfoactivity"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service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:name=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".textservice"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:enabled=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"true"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:exported=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"true"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service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receiver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:name=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".pointreceiver"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:exported=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"true"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intent-filter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action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:name=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"com.example.androidwork"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intent-filter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receiver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application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manifest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</w:p>
    <w:p>
      <w:pP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84808"/>
    <w:rsid w:val="0F762A47"/>
    <w:rsid w:val="38D8480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nY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2018-11-21T07:22:00Z</dcterms:created>
  <dc:creator>TianYL</dc:creator>
  <cp:lastModifiedBy>TianYL</cp:lastModifiedBy>
  <dcterms:modified xsi:type="dcterms:W3CDTF">2018-11-21T07:30:34Z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