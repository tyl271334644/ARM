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086100" cy="800100"/>
            <wp:effectExtent l="0" t="0" r="0" b="0"/>
            <wp:docPr id="7" name="图片 7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iaoming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  <a:lum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 xml:space="preserve">     实验课程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>Android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>应用编程技术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物联网工程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16060616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：      160606161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2018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11 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 2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/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6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493"/>
        <w:gridCol w:w="923"/>
        <w:gridCol w:w="1122"/>
        <w:gridCol w:w="923"/>
        <w:gridCol w:w="1056"/>
        <w:gridCol w:w="923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物联网工程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16060616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60288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B758HC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</w:rPr>
              <w:t>160606161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A</w:t>
            </w:r>
            <w:r>
              <w:rPr>
                <w:rFonts w:hint="eastAsia" w:ascii="仿宋_GB2312" w:eastAsia="仿宋_GB2312"/>
                <w:szCs w:val="21"/>
              </w:rPr>
              <w:t>ndroid应用编程技术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周江卫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18.11.2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7811" w:type="dxa"/>
            <w:gridSpan w:val="7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2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7811" w:type="dxa"/>
            <w:gridSpan w:val="7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pStyle w:val="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实验目的：</w:t>
      </w:r>
    </w:p>
    <w:p>
      <w:pPr>
        <w:pStyle w:val="7"/>
        <w:ind w:left="720" w:firstLine="0" w:firstLineChars="0"/>
        <w:jc w:val="left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从手机相册中选择一幅图片并显示在屏幕上</w:t>
      </w:r>
    </w:p>
    <w:p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二．实验内容：</w:t>
      </w:r>
    </w:p>
    <w:p>
      <w:r>
        <w:drawing>
          <wp:inline distT="0" distB="0" distL="0" distR="0">
            <wp:extent cx="4495800" cy="40671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android.content.Intent;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android.os.Bundle;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android.provider.MediaStore;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android.support.v7.app.ActionBarActivity;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android.view.Menu;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android.view.MenuItem;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android.view.View;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android.widget.ImageView;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public class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MainActivity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extends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ActionBarActivity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private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ImageView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iv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protected void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onCreate(Bundle savedInstanceState)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super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.onCreate(savedInstanceState);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setContentView(R.layout.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>activity_main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 xml:space="preserve">iv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= (ImageView) findViewById(R.id.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>image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selectImage(View view)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Intent intent =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Intent(Intent.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>ACTION_PICK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intent.setDataAndType(MediaStore.Images.Media.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>EXTERNAL_CONTENT_URI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cs="宋体"/>
          <w:b/>
          <w:bCs/>
          <w:color w:val="008000"/>
          <w:kern w:val="0"/>
          <w:sz w:val="18"/>
          <w:szCs w:val="18"/>
        </w:rPr>
        <w:t>"image/*"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startActivityForResult(intent, </w:t>
      </w:r>
      <w:r>
        <w:rPr>
          <w:rFonts w:hint="eastAsia" w:ascii="宋体" w:hAnsi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protected void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onActivityResult(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requestCode,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int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resultCode, Intent data)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(resultCode == 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 xml:space="preserve">RESULT_OK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&amp;&amp; requestCode == </w:t>
      </w:r>
      <w:r>
        <w:rPr>
          <w:rFonts w:hint="eastAsia" w:ascii="宋体" w:hAnsi="宋体" w:cs="宋体"/>
          <w:color w:val="0000FF"/>
          <w:kern w:val="0"/>
          <w:sz w:val="18"/>
          <w:szCs w:val="18"/>
        </w:rPr>
        <w:t>100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(data !=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       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iv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.setImageURI(data.getData());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xml文件：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RelativeLayout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bookmarkStart w:id="0" w:name="_GoBack"/>
      <w:bookmarkEnd w:id="0"/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"match_parent"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:paddingLeft=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:paddingRight=</w:t>
      </w:r>
      <w:r>
        <w:rPr>
          <w:rFonts w:hint="eastAsia"/>
          <w:b/>
          <w:bCs/>
          <w:color w:val="008000"/>
          <w:sz w:val="18"/>
          <w:szCs w:val="18"/>
        </w:rPr>
        <w:t>"@dimen/activity_horizontal_margin"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:paddingTop=</w:t>
      </w:r>
      <w:r>
        <w:rPr>
          <w:rFonts w:hint="eastAsia"/>
          <w:b/>
          <w:bCs/>
          <w:color w:val="008000"/>
          <w:sz w:val="18"/>
          <w:szCs w:val="18"/>
        </w:rPr>
        <w:t>"@dimen/activity_vertical_margin"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:context=</w:t>
      </w:r>
      <w:r>
        <w:rPr>
          <w:rFonts w:hint="eastAsia"/>
          <w:b/>
          <w:bCs/>
          <w:color w:val="008000"/>
          <w:sz w:val="18"/>
          <w:szCs w:val="18"/>
        </w:rPr>
        <w:t>"com.example.</w:t>
      </w:r>
      <w:r>
        <w:rPr>
          <w:rFonts w:hint="eastAsia"/>
          <w:b/>
          <w:bCs/>
          <w:color w:val="008000"/>
          <w:sz w:val="18"/>
          <w:szCs w:val="18"/>
          <w:lang w:val="en-US" w:eastAsia="zh-CN"/>
        </w:rPr>
        <w:t>tianyl.</w:t>
      </w:r>
      <w:r>
        <w:rPr>
          <w:rFonts w:hint="eastAsia"/>
          <w:b/>
          <w:bCs/>
          <w:color w:val="008000"/>
          <w:sz w:val="18"/>
          <w:szCs w:val="18"/>
        </w:rPr>
        <w:t>MainActivity"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ImageView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"300dp"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"300dp"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 xml:space="preserve">"@+id/image"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:layout_height=</w:t>
      </w:r>
      <w:r>
        <w:rPr>
          <w:rFonts w:hint="eastAsia"/>
          <w:b/>
          <w:bCs/>
          <w:color w:val="008000"/>
          <w:sz w:val="18"/>
          <w:szCs w:val="18"/>
        </w:rPr>
        <w:t>"wrap_content"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:text=</w:t>
      </w:r>
      <w:r>
        <w:rPr>
          <w:rFonts w:hint="eastAsia"/>
          <w:b/>
          <w:bCs/>
          <w:color w:val="008000"/>
          <w:sz w:val="18"/>
          <w:szCs w:val="18"/>
        </w:rPr>
        <w:t>"选择图片"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:id=</w:t>
      </w:r>
      <w:r>
        <w:rPr>
          <w:rFonts w:hint="eastAsia"/>
          <w:b/>
          <w:bCs/>
          <w:color w:val="008000"/>
          <w:sz w:val="18"/>
          <w:szCs w:val="18"/>
        </w:rPr>
        <w:t>"@+id/button"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:textSize=</w:t>
      </w:r>
      <w:r>
        <w:rPr>
          <w:rFonts w:hint="eastAsia"/>
          <w:b/>
          <w:bCs/>
          <w:color w:val="008000"/>
          <w:sz w:val="18"/>
          <w:szCs w:val="18"/>
        </w:rPr>
        <w:t>"30sp"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:layout_marginTop=</w:t>
      </w:r>
      <w:r>
        <w:rPr>
          <w:rFonts w:hint="eastAsia"/>
          <w:b/>
          <w:bCs/>
          <w:color w:val="008000"/>
          <w:sz w:val="18"/>
          <w:szCs w:val="18"/>
        </w:rPr>
        <w:t>"14dp"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:onClick=</w:t>
      </w:r>
      <w:r>
        <w:rPr>
          <w:rFonts w:hint="eastAsia"/>
          <w:b/>
          <w:bCs/>
          <w:color w:val="008000"/>
          <w:sz w:val="18"/>
          <w:szCs w:val="18"/>
        </w:rPr>
        <w:t>"selectImage"</w:t>
      </w:r>
      <w:r>
        <w:rPr>
          <w:rFonts w:hint="eastAsia"/>
          <w:b/>
          <w:bCs/>
          <w:color w:val="008000"/>
          <w:sz w:val="18"/>
          <w:szCs w:val="18"/>
        </w:rPr>
        <w:br w:type="textWrapping"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:layout_below=</w:t>
      </w:r>
      <w:r>
        <w:rPr>
          <w:rFonts w:hint="eastAsia"/>
          <w:b/>
          <w:bCs/>
          <w:color w:val="008000"/>
          <w:sz w:val="18"/>
          <w:szCs w:val="18"/>
        </w:rPr>
        <w:t xml:space="preserve">"@+id/image"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RelativeLayout</w:t>
      </w:r>
      <w:r>
        <w:rPr>
          <w:rFonts w:hint="eastAsia"/>
          <w:color w:val="000000"/>
          <w:sz w:val="18"/>
          <w:szCs w:val="18"/>
        </w:rPr>
        <w:t>&gt;</w:t>
      </w:r>
    </w:p>
    <w:p>
      <w:pPr>
        <w:spacing w:line="276" w:lineRule="auto"/>
        <w:rPr>
          <w:sz w:val="28"/>
          <w:szCs w:val="28"/>
        </w:rPr>
      </w:pPr>
    </w:p>
    <w:p>
      <w:pPr>
        <w:spacing w:line="276" w:lineRule="auto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2336800" cy="3524885"/>
            <wp:effectExtent l="0" t="0" r="6350" b="18415"/>
            <wp:docPr id="2" name="图片 2" descr="DL[QBL8~$]48DC}50]_`Q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L[QBL8~$]48DC}50]_`Q2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2725" cy="3524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7C36"/>
    <w:multiLevelType w:val="multilevel"/>
    <w:tmpl w:val="63FC7C36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F6CB2"/>
    <w:rsid w:val="000A1919"/>
    <w:rsid w:val="00392232"/>
    <w:rsid w:val="006D6765"/>
    <w:rsid w:val="00AD029A"/>
    <w:rsid w:val="00E27CE4"/>
    <w:rsid w:val="02DE3B7D"/>
    <w:rsid w:val="049F7A9E"/>
    <w:rsid w:val="05D05569"/>
    <w:rsid w:val="06414608"/>
    <w:rsid w:val="06457C08"/>
    <w:rsid w:val="07B44FEF"/>
    <w:rsid w:val="088D25AB"/>
    <w:rsid w:val="08AA1D6E"/>
    <w:rsid w:val="09F01637"/>
    <w:rsid w:val="0CF7089B"/>
    <w:rsid w:val="0D094EC1"/>
    <w:rsid w:val="0D742ED4"/>
    <w:rsid w:val="0DD155CD"/>
    <w:rsid w:val="0E7E38B9"/>
    <w:rsid w:val="0EDF4CEE"/>
    <w:rsid w:val="0FE05B0A"/>
    <w:rsid w:val="0FF820F5"/>
    <w:rsid w:val="11481AF7"/>
    <w:rsid w:val="118A06AA"/>
    <w:rsid w:val="120A2250"/>
    <w:rsid w:val="134F5872"/>
    <w:rsid w:val="13E86A8C"/>
    <w:rsid w:val="141E76CA"/>
    <w:rsid w:val="15235C50"/>
    <w:rsid w:val="1779406B"/>
    <w:rsid w:val="186A408D"/>
    <w:rsid w:val="1B7E7FEC"/>
    <w:rsid w:val="1D205440"/>
    <w:rsid w:val="1F3C6ED6"/>
    <w:rsid w:val="20316DA6"/>
    <w:rsid w:val="215E1B32"/>
    <w:rsid w:val="21CC0C08"/>
    <w:rsid w:val="229A3E0B"/>
    <w:rsid w:val="23042CC7"/>
    <w:rsid w:val="23387F1B"/>
    <w:rsid w:val="238B1E8F"/>
    <w:rsid w:val="246F314D"/>
    <w:rsid w:val="268F6CB2"/>
    <w:rsid w:val="294952E9"/>
    <w:rsid w:val="2BC323A6"/>
    <w:rsid w:val="2C0B3825"/>
    <w:rsid w:val="2CFB5D49"/>
    <w:rsid w:val="2D8926CE"/>
    <w:rsid w:val="2D902348"/>
    <w:rsid w:val="2DD152C7"/>
    <w:rsid w:val="2E937E06"/>
    <w:rsid w:val="2F260843"/>
    <w:rsid w:val="2FF53D5B"/>
    <w:rsid w:val="305660C8"/>
    <w:rsid w:val="305A27CE"/>
    <w:rsid w:val="31BE47F0"/>
    <w:rsid w:val="322D4874"/>
    <w:rsid w:val="32F35A3A"/>
    <w:rsid w:val="33C86BA2"/>
    <w:rsid w:val="35AB7FC3"/>
    <w:rsid w:val="35F74877"/>
    <w:rsid w:val="362B16CB"/>
    <w:rsid w:val="39846220"/>
    <w:rsid w:val="3EC22CD6"/>
    <w:rsid w:val="42764000"/>
    <w:rsid w:val="42D34D0E"/>
    <w:rsid w:val="44727898"/>
    <w:rsid w:val="45847C8F"/>
    <w:rsid w:val="478055C7"/>
    <w:rsid w:val="48926396"/>
    <w:rsid w:val="4984082F"/>
    <w:rsid w:val="4C443AF2"/>
    <w:rsid w:val="4E0248C6"/>
    <w:rsid w:val="4E4D04DA"/>
    <w:rsid w:val="50066FDC"/>
    <w:rsid w:val="500E0D6F"/>
    <w:rsid w:val="504D3328"/>
    <w:rsid w:val="512157FC"/>
    <w:rsid w:val="52EC0247"/>
    <w:rsid w:val="5471736F"/>
    <w:rsid w:val="54D74034"/>
    <w:rsid w:val="56C325C3"/>
    <w:rsid w:val="593024DC"/>
    <w:rsid w:val="593552B2"/>
    <w:rsid w:val="5A267510"/>
    <w:rsid w:val="5AF33809"/>
    <w:rsid w:val="5B3A2DAF"/>
    <w:rsid w:val="5BD0378F"/>
    <w:rsid w:val="5F9424A5"/>
    <w:rsid w:val="5FBE5ACE"/>
    <w:rsid w:val="623C62A6"/>
    <w:rsid w:val="650475E8"/>
    <w:rsid w:val="65B16F93"/>
    <w:rsid w:val="65DC5082"/>
    <w:rsid w:val="67781829"/>
    <w:rsid w:val="6A6F3B5E"/>
    <w:rsid w:val="6D535020"/>
    <w:rsid w:val="6D7E1D3D"/>
    <w:rsid w:val="6FDA6A57"/>
    <w:rsid w:val="70267C5F"/>
    <w:rsid w:val="704E59D8"/>
    <w:rsid w:val="70F11B9D"/>
    <w:rsid w:val="7268496F"/>
    <w:rsid w:val="74C10D03"/>
    <w:rsid w:val="75196360"/>
    <w:rsid w:val="753327A7"/>
    <w:rsid w:val="75E77F5D"/>
    <w:rsid w:val="75F3155C"/>
    <w:rsid w:val="77753B57"/>
    <w:rsid w:val="781F49ED"/>
    <w:rsid w:val="78775EAA"/>
    <w:rsid w:val="78B10910"/>
    <w:rsid w:val="791E68AE"/>
    <w:rsid w:val="7A0826BB"/>
    <w:rsid w:val="7BF013CF"/>
    <w:rsid w:val="7DE451C6"/>
    <w:rsid w:val="7E6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5"/>
    <w:link w:val="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675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5</Pages>
  <Words>401</Words>
  <Characters>2288</Characters>
  <Lines>19</Lines>
  <Paragraphs>5</Paragraphs>
  <TotalTime>2</TotalTime>
  <ScaleCrop>false</ScaleCrop>
  <LinksUpToDate>false</LinksUpToDate>
  <CharactersWithSpaces>2684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2018-11-26T14:22:00Z</dcterms:created>
  <dc:creator>Nice</dc:creator>
  <cp:lastModifiedBy>TianYL</cp:lastModifiedBy>
  <dcterms:modified xsi:type="dcterms:W3CDTF">2018-11-27T03:01:30Z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