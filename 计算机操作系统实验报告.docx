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1270" b="1841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    计算机操作系统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计算机操作系统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掌握动态分区分配的四种常用方法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利用代码实现四种分配方法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①首次适应算法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②循环首次适应算法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③最坏适应算法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④最佳适应算法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计算机一台，编译环境  vs2013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实现思想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（1）首次适应算法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首次适应算法中，是从已建立好的数组中顺序查找，直至找到第一个大小能满足要求的空闲分区为止，然后再按照作业大小，从该分区中划出一块内存空间分配给请求者，余下的空间令开辟一块新的地址，大小为原来的大小减去作业大小，若查找结束都不能找到一个满足要求的分区，则此次内存分配失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（2）循环首次适应算法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算法是由首次适应算法演变而成，在为进程分配内存空间时，不再是每次都从第一个空间开始查找，而是从上次找到的空闲分区的下一个空闲分区开始查找，直至找到第一个能满足要求的空闲分区，从中划出一块与请求大小相等的内存空间分配给作业，为实现本算法，设置一个全局变量f，来控制循环查找，当f%N==0时，f=0；若查找结束都不能找到一个满足要求的分区，则此次内存分配失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（3）最坏适应算法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最坏适应分配算法是每次为作业分配内存时，扫描整个数组，总是把能满足条件的，又是最大的空闲分区分配给作业。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（4）最佳适应算法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最坏适应分配算法是每次为作业分配内存时，扫描整个数组，总是把能满足条件的，又是最小的空闲分区分配给作业。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19"/>
        </w:tabs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代码实现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结构体定义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typedef struct LNode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startaddress;  //初始地址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size;  //分区大小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state;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//分区状态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   LNode;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全局变量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LNode P[L] = { { 0, 128, 0 }, { 200, 256, 0 }, { 500, 512, 0 }, { 1500, 1600, 0 }, { 5000, 150, 0 } };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N = 5; int f =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枚举：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First_fit=1,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CirFirst_fit,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Worst_fit,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Best_fit,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= 0,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主菜单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Menu(){    //菜单选项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printf("-----菜单-----\n");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printf("1、首次适应算法\n");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printf("2、循环首次适应算法\n");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printf("3、最坏适应算法\n");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printf("4、最佳适应算法\n");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printf("0、退出\n");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printf("请输入选择：");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choice =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scanf("%d", &amp;choice);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choice;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状态打印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print()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i;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printf("起始地址  分区  状态\n");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printf("%3d  %8d  %4d\n", P[i].startaddress, P[i].size, P[i].state);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首次适应分配算法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First()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i, l = 0,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printf("\n输入请求分配分区的大小：");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scanf("%d", &amp;m);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(P[i].size&lt;m)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continue;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 if (P[i].size == 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P[i].state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P[N].startaddress = P[i].startaddress +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P[N].size = P[i].size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P[i].size = m; P[i].state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    N++;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1 || i&lt;N)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printf("地址成功分配\n\n");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printf("地址分配成功后的状态：\n");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printf("没有可以分配的地址空间\n");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循环首次适应算法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CirFirst(){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l = 0, m, t =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printf("\n输入请求分配分区的大小：");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scanf("%d", &amp;m);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(f&lt;N)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(P[f].size&lt;m)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 = f + 1;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(f%N == 0)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 = 0; t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continue;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(P[f].size == m &amp;&amp; P[f].state != 1)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P[f].state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f++;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(P[f].size&gt;m &amp;&amp; P[f].state != 1)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P[N].startaddress = P[f].startaddress +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P[N].size = P[f].size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P[f].size =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P[f].state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N++;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1)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printf("地址成功分配\n\n");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printf("地址分配成功后的状态：\n");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printf("没有可以分配的地址空间\n");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最坏适应算法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Worst(){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i, t = 0, l = 0,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a[L];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printf("\n输入请求分配分区的大小：");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scanf("%d", &amp;m);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a[i] =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(P[i].size&lt;m)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continue;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 if (P[i].size == 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P[i].state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    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a[i] = P[i].size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0)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(a[i] != 0)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 = i;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(a[i] != 0 &amp;&amp; a[i]&gt;a[t])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 = i;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P[N].startaddress = P[t].startaddress +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P[N].size = P[t].size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P[t].size = m; P[t].state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N++;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1 || i&lt;N)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printf("地址成功分配\n\n");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printf("地址分配成功后的状态：\n");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printf("没有可以分配的地址空间\n");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最佳适应算法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Best(){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i, t = 0, l = 0,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a[L];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printf("\n输入请求分配分区的大小：");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scanf("%d", &amp;m);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a[i] =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(P[i].size&lt;m)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continue;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 if (P[i].size == m)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P[i].state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a[i] = P[i].size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0)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(a[i] != 0)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 = i;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 = 0; i&lt;N; i++)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(a[i] != 0 &amp;&amp; a[i]&lt;a[t])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 = i;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P[N].startaddress = P[t].startaddress +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P[N].size = P[t].size - m;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P[t].size = m; P[t].state = 1;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 = 1;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N++;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(l == 1 || i&lt;N)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printf("地址成功分配\n\n");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printf("地址分配成功后的状态：\n");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printf("没有可以分配的地址空间\n");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主函数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(1)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choice = Menu();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switch (choice)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case First_fit: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printf("\n初始状态为：\n");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First();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case CirFirst_fit: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printf("\n初始状态为：\n");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CirFirst();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case Worst_fit: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printf("\n初始状态为：\n");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Worst();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case Best_fit: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printf("\n初始状态为：\n");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Best();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case End: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printf("Goodbye!\n");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system("pause");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system("pause");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left" w:pos="419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程序运行截图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主界面                                    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0130" cy="2887345"/>
            <wp:effectExtent l="0" t="0" r="7620" b="8255"/>
            <wp:docPr id="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首次适应算法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80865" cy="2385695"/>
            <wp:effectExtent l="0" t="0" r="635" b="14605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</w:pPr>
    </w:p>
    <w:p>
      <w:pPr>
        <w:numPr>
          <w:ilvl w:val="0"/>
          <w:numId w:val="0"/>
        </w:numPr>
        <w:tabs>
          <w:tab w:val="left" w:pos="419"/>
        </w:tabs>
        <w:ind w:leftChars="0"/>
      </w:pPr>
    </w:p>
    <w:p>
      <w:pPr>
        <w:numPr>
          <w:ilvl w:val="0"/>
          <w:numId w:val="0"/>
        </w:numPr>
        <w:tabs>
          <w:tab w:val="left" w:pos="419"/>
        </w:tabs>
        <w:ind w:leftChars="0"/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循环首次适应算法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31390" cy="3893820"/>
            <wp:effectExtent l="0" t="0" r="16510" b="11430"/>
            <wp:docPr id="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314575" cy="3736975"/>
            <wp:effectExtent l="0" t="0" r="9525" b="15875"/>
            <wp:docPr id="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在第一次的分配作业大小为1500，则系统就会将地址为1500的分区进行分配，剩余分区令开辟空间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在第二次的分配作业大小为200，依照算法可得，地址为200的分区复合要求，则将其分配给作业</w:t>
      </w:r>
    </w:p>
    <w:p>
      <w:pPr>
        <w:numPr>
          <w:ilvl w:val="0"/>
          <w:numId w:val="0"/>
        </w:numPr>
        <w:tabs>
          <w:tab w:val="left" w:pos="419"/>
        </w:tabs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最坏适应算法：                      最佳适应算法：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从最大的分区开始分配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从最小的分区开始分配</w:t>
      </w:r>
    </w:p>
    <w:p>
      <w:pPr>
        <w:numPr>
          <w:ilvl w:val="0"/>
          <w:numId w:val="0"/>
        </w:numPr>
        <w:tabs>
          <w:tab w:val="left" w:pos="419"/>
        </w:tabs>
        <w:ind w:leftChars="0"/>
      </w:pPr>
      <w:r>
        <w:drawing>
          <wp:inline distT="0" distB="0" distL="114300" distR="114300">
            <wp:extent cx="2585085" cy="3244850"/>
            <wp:effectExtent l="0" t="0" r="5715" b="1270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0" cy="3296285"/>
            <wp:effectExtent l="0" t="0" r="0" b="18415"/>
            <wp:docPr id="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19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程序流程图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112510" cy="4730115"/>
            <wp:effectExtent l="0" t="0" r="2540" b="13335"/>
            <wp:docPr id="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首次适应算法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186680" cy="3656965"/>
            <wp:effectExtent l="0" t="0" r="13970" b="635"/>
            <wp:docPr id="5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循环首次适应算法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07000" cy="3932555"/>
            <wp:effectExtent l="0" t="0" r="12700" b="10795"/>
            <wp:docPr id="6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最坏适应算法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92700" cy="3639820"/>
            <wp:effectExtent l="0" t="0" r="12700" b="17780"/>
            <wp:docPr id="7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最佳适应算法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92700" cy="3661410"/>
            <wp:effectExtent l="0" t="0" r="12700" b="15240"/>
            <wp:docPr id="8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ind w:firstLine="3040" w:firstLineChars="95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西安工业大学实验报告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493"/>
        <w:gridCol w:w="923"/>
        <w:gridCol w:w="1122"/>
        <w:gridCol w:w="923"/>
        <w:gridCol w:w="1056"/>
        <w:gridCol w:w="131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专业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物联网工程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班级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16060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616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田宇龙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1606061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实验课程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计算机</w:t>
            </w:r>
            <w:r>
              <w:rPr>
                <w:rFonts w:hint="eastAsia" w:asciiTheme="minorEastAsia" w:hAnsiTheme="minorEastAsia"/>
                <w:szCs w:val="21"/>
              </w:rPr>
              <w:t>操作系统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指导教师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实验日期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同实验者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实验项目</w:t>
            </w:r>
          </w:p>
        </w:tc>
        <w:tc>
          <w:tcPr>
            <w:tcW w:w="8395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实验设备及器材</w:t>
            </w:r>
          </w:p>
        </w:tc>
        <w:tc>
          <w:tcPr>
            <w:tcW w:w="8395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395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395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</w:tbl>
    <w:p>
      <w:pPr>
        <w:pStyle w:val="6"/>
        <w:numPr>
          <w:ilvl w:val="0"/>
          <w:numId w:val="2"/>
        </w:numPr>
        <w:spacing w:line="276" w:lineRule="auto"/>
        <w:ind w:firstLine="0" w:firstLineChars="0"/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实验目的</w:t>
      </w:r>
    </w:p>
    <w:p>
      <w:pPr>
        <w:pStyle w:val="6"/>
        <w:numPr>
          <w:numId w:val="0"/>
        </w:numPr>
        <w:spacing w:line="276" w:lineRule="auto"/>
        <w:ind w:firstLine="480" w:firstLineChars="200"/>
        <w:rPr>
          <w:rFonts w:hint="eastAsia"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掌握进程调度的五种基本算法</w:t>
      </w:r>
    </w:p>
    <w:p>
      <w:pPr>
        <w:pStyle w:val="6"/>
        <w:numPr>
          <w:numId w:val="0"/>
        </w:numPr>
        <w:spacing w:line="276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采用合适自己的编程语言，实现操作系统作用进程调度常用的五种算法</w:t>
      </w:r>
    </w:p>
    <w:p>
      <w:pPr>
        <w:pStyle w:val="6"/>
        <w:spacing w:line="276" w:lineRule="auto"/>
        <w:ind w:firstLine="0" w:firstLineChars="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二．</w:t>
      </w:r>
      <w:r>
        <w:rPr>
          <w:rFonts w:hint="eastAsia" w:asciiTheme="minorEastAsia" w:hAnsiTheme="minorEastAsia"/>
          <w:b/>
          <w:bCs/>
          <w:sz w:val="28"/>
          <w:szCs w:val="28"/>
        </w:rPr>
        <w:t>实现思想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color w:val="494949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先来先服务调度算法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494949"/>
          <w:sz w:val="24"/>
          <w:szCs w:val="24"/>
        </w:rPr>
        <w:t>采用先来先服务（FCFS）调度算法，即按作业到达的先后次序进行调度。总是首先调度在系统中等待时间最长的作业</w:t>
      </w:r>
    </w:p>
    <w:p>
      <w:pPr>
        <w:pStyle w:val="6"/>
        <w:ind w:firstLine="0" w:firstLineChars="0"/>
        <w:rPr>
          <w:rFonts w:hint="eastAsia" w:ascii="宋体" w:hAnsi="宋体" w:eastAsia="宋体" w:cs="宋体"/>
          <w:color w:val="494949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高响应比优先调度算法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494949"/>
          <w:kern w:val="0"/>
          <w:sz w:val="24"/>
          <w:szCs w:val="24"/>
        </w:rPr>
        <w:t>为每个作业设置一个优先权(响应比)，调度之前先计算各作业的优先权，优先数高者优先调度。RP (响应比)＝ 作业周转时间 / 作业运行时间=1+作业等待时间/作业运行时间</w:t>
      </w:r>
    </w:p>
    <w:p>
      <w:pPr>
        <w:pStyle w:val="6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494949"/>
          <w:kern w:val="0"/>
          <w:sz w:val="24"/>
          <w:szCs w:val="24"/>
          <w:lang w:val="en-US" w:eastAsia="zh-CN"/>
        </w:rPr>
        <w:t>时间片轮转：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每个进程被分配一个时间段，称作它的时间片，即该进程允许运行的时间。如果在时间片结束时进程还在运行，则CPU将被剥夺并分配给另一个进程。如果进程在时间片结束前阻塞或结束，则CPU当即进行切换。调度程序所要做的就是维护一张就绪进程列表，当进程用完它的时间片后，它被移到队列的末尾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短进程优先调度算法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494949"/>
          <w:sz w:val="24"/>
          <w:szCs w:val="24"/>
        </w:rPr>
        <w:t>优先调度要求运行时间最短的作业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高优先权优先调度算法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1）当该算法用于作业调度时，系统从后备作业队列中选择若干个优先级最高的，且系统能满足资源要求的作业装入内存运行。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（2）当该算法用于进程调度时，将把处理机分配给就绪进程队列中优先级最高的进程。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实验界面及实验结果运行图：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先来先服务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924550" cy="3762375"/>
            <wp:effectExtent l="0" t="0" r="0" b="9525"/>
            <wp:docPr id="9" name="图片 9" descr="Q`C4RNM]@INJH62T74~_`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`C4RNM]@INJH62T74~_`O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时间片轮转：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4838700" cy="3162300"/>
            <wp:effectExtent l="0" t="0" r="0" b="0"/>
            <wp:docPr id="10" name="图片 10" descr="MZ92NG)LP2PS]VW(08A[{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Z92NG)LP2PS]VW(08A[{3V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短作业优先：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6116320" cy="3222625"/>
            <wp:effectExtent l="0" t="0" r="17780" b="15875"/>
            <wp:docPr id="12" name="图片 12" descr="[)U(F_15E(@~}AMNQ[(}M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[)U(F_15E(@~}AMNQ[(}M[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高优先级调度：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6114415" cy="3220720"/>
            <wp:effectExtent l="0" t="0" r="635" b="17780"/>
            <wp:docPr id="13" name="图片 13" descr="DHPT30_F_KKDBNYZK(00~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HPT30_F_KKDBNYZK(00~Y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最短剩余时间：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772025" cy="3543300"/>
            <wp:effectExtent l="0" t="0" r="9525" b="0"/>
            <wp:docPr id="14" name="图片 14" descr="M0Z7OY~Q(U[YHTBJNK@B6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0Z7OY~Q(U[YHTBJNK@B6V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程序源代码：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#include&lt;iostream&gt;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using namespace std;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#define MAX_PEOC_ID  65536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#define TIME_SLICE    2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//进程控制块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，结构体定义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typedef struct PCB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char name[10];//进程名 id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char state;  //进程状态 W/R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ArriveTime; //进程到达时间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StartTime;  //进程开始时间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FinshTime;//进程结束时间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ServiceTime;//进程服务时间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float WholeTime; //周转时间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float Weight_WholeTime;//带权周转时间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double Average_WholeTime;//平均周转时间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double Average_Weight_WholeTime;//带权平均周转时间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int RunTime;//已经占用CPU时间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int NeedTime;//还要占用CPU时间 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int Prio;//优先级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struct PCB *next;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}pcb;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//全局变量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double Sum_WholeTime=0,Sum_Weight_WholeTime=0;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int Proc_Num=0;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 *head = 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 *tail=NULL;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FCFS_RunProccess(pcb *proc)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proc-&gt;StartTime=time;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cout&lt;&lt;"时刻 "&lt;&lt;time&lt;&lt;" 开始执行当前作业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time+=proc-&gt;ServiceTime;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proc-&gt;state='R';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proc-&gt;FinshTime=time;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proc-&gt;WholeTime=proc-&gt;FinshTime-proc-&gt;ArriveTime;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proc-&gt;Weight_WholeTime=proc-&gt;WholeTime/proc-&gt;ServiceTime;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Sum_WholeTime+=proc-&gt;WholeTime;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Sum_Weight_WholeTime+=proc-&gt;Weight_WholeTime;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proc-&gt;Average_WholeTime=Sum_WholeTime/Proc_Num;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proc-&gt;Average_Weight_WholeTime=Sum_Weight_WholeTime/Proc_Num;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printf("  到达时间  开始时间  服务时间  完成时间  周转时间  带权周转时间\n");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printf("%6d    %6d    %6d    %6d    %8.1f    %8.2f\n",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proc-&gt;ArriveTime,proc-&gt;StartTime,proc-&gt;ServiceTime,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proc-&gt;FinshTime,proc-&gt;WholeTime,proc-&gt;Weight_WholeTime);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//printf("共 %d 个进程\n",Proc_Num);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printf("  平均周转时间  平均带权周转时间  \n");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printf("  %10.2f        %10.2f\n",proc-&gt;Average_WholeTime,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proc-&gt;Average_Weight_WholeTime)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//先来先服务算法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FCFS()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pcb*new_proc=NULL;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while(cur_proc)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if(cur_proc-&gt;state == 'W')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new_proc=cur_proc;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FCFS_RunProccess(new_proc);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cur_proc=cur_proc-&gt;next;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head=cur_proc;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free (new_proc);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//进程创建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FCFS_CreateProccess()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cout&lt;&lt;"请输入进程的个数: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cin&gt;&gt;Proc_Num;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if(Proc_Num &gt; MAX_PEOC_ID)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cout&lt;&lt;"sorry  I can't give you PCB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for(int i=1;i&lt;=Proc_Num;++i)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if((new_proc=(pcb*)malloc(sizeof(pcb)))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perror("malloc");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cout&lt;&lt;"请输入第"&lt;&lt;i&lt;&lt;"个进程名：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cin&gt;&gt;new_proc-&gt;name;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cout&lt;&lt;"请输入第"&lt;&lt;i&lt;&lt;"个进程到达时间：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cout&lt;&lt;"请输入第"&lt;&lt;i&lt;&lt;"个进程服务时间：";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cin&gt;&gt;new_proc-&gt;ServiceTime;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new_proc-&gt;next=NULL;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if(head-&gt;ArriveTime&gt;new_proc-&gt;ArriveTime)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    while(cur_proc-&gt;next != NULL &amp;&amp; cur_proc-&gt;next-&gt;ArriveTime&lt;new_proc-&gt;ArriveTime)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if(cur_proc-&gt;next==NULL)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cur_proc-&gt;next=new_proc;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if(new_proc-&gt;ArriveTime &lt; 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new_proc-&gt;StartTime=0;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new_proc-&gt;FinshTime=0;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new_proc-&gt;state= 'W';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new_proc-&gt;RunTime=0;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new_proc-&gt;NeedTime=0;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//短作业优先创建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ShortJobsCreateProccess()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cout&lt;&lt;"请输入进程的个数: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cin&gt;&gt;Proc_Num;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if(Proc_Num &gt; MAX_PEOC_ID)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cout&lt;&lt;"sorry  I can't give you PCB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for(int i=1;i&lt;=Proc_Num;++i)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if((new_proc=(pcb*)malloc(sizeof(pcb)))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perror("malloc");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cout&lt;&lt;"请输入第"&lt;&lt;i&lt;&lt;"个进程名：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cin&gt;&gt;new_proc-&gt;name;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cout&lt;&lt;"请输入第"&lt;&lt;i&lt;&lt;"个进程到达时间：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cout&lt;&lt;"请输入第"&lt;&lt;i&lt;&lt;"个进程服务时间：";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cin&gt;&gt;new_proc-&gt;ServiceTime;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if(head-&gt;ServiceTime&gt;new_proc-&gt;ServiceTime)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/>
        </w:rPr>
        <w:t>FCFS_CreateProccess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while(cur_proc-&gt;next != NULL &amp;&amp; cur_proc-&gt;next-&gt;ServiceTime&lt;new_proc-&gt;ServiceTime)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if(cur_proc-&gt;next==NULL)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cur_proc-&gt;next=new_proc;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if(new_proc-&gt;ArriveTime &lt; 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new_proc-&gt;StartTime=0;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new_proc-&gt;FinshTime=0;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new_proc-&gt;state= 'W';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new_proc-&gt;RunTime=0;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new_proc-&gt;NeedTime=0;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PrioCreateProccess()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cout&lt;&lt;"请输入进程的个数: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cin&gt;&gt;Proc_Num;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if(Proc_Num &gt; MAX_PEOC_ID)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cout&lt;&lt;"sorry  I can't give you PCB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for(int i=1;i&lt;=Proc_Num;++i)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if((new_proc=(pcb*)malloc(sizeof(pcb)))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perror("malloc");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return;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cout&lt;&lt;"请输入第"&lt;&lt;i&lt;&lt;"个进程名：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cin&gt;&gt;new_proc-&gt;name;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cout&lt;&lt;"请输入第"&lt;&lt;i&lt;&lt;"个进程到达时间：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cout&lt;&lt;"请输入第"&lt;&lt;i&lt;&lt;"个进程服务时间：";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cin&gt;&gt;new_proc-&gt;ServiceTime;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cout&lt;&lt;"请输入第"&lt;&lt;i&lt;&lt;"个进程优先级:(值越小优先级越高)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cin&gt;&gt;new_proc-&gt;Prio;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 ==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if(head-&gt;Prio&gt;new_proc-&gt;Prio)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while(cur_proc-&gt;next != NULL &amp;&amp; cur_proc-&gt;next-&gt;Prio&lt;new_proc-&gt;Prio)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if(cur_proc-&gt;next==NULL)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new_proc-&gt;next=cur_proc-&gt;next;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cur_proc-&gt;next=new_proc;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if(new_proc-&gt;ArriveTime &lt; 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time=new_proc-&gt;ArriveTime;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new_proc-&gt;StartTime=0;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new_proc-&gt;FinshTime=0;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new_proc-&gt;Average_Weight_WholeTime=0;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new_proc-&gt;Average_WholeTime=0;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new_proc-&gt;state= 'W';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new_proc-&gt;RunTime=0;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new_proc-&gt;NeedTime=0;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//时间片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 RR_RunProccess(PCB *proc)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proc-&gt;StartTime=time;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cout&lt;&lt;"时刻 "&lt;&lt;time&lt;&lt;" 开始执行当前作业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proc-&gt;RunTime+=TIME_SLICE;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time+=TIME_SLICE;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proc-&gt;NeedTime=proc-&gt;ServiceTime-proc-&gt;RunTime;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if(proc-&gt;NeedTime &lt;=0)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cout&lt;&lt;"时刻 "&lt;&lt;time&lt;&lt;" 结束作业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free(proc);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if(head==NULL)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cout&lt;&lt;"时刻 "&lt;&lt;time&lt;&lt;" 挂起作业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cout&lt;&lt;"已经运行了"&lt;&lt;proc-&gt;RunTime&lt;&lt;"还需要执行"&lt;&lt;proc-&gt;NeedTime&lt;&lt;endl;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if(proc-&gt;next != 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proc-&gt;next=NULL;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tail-&gt;next=proc;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}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RoundRobin()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while(cur_proc)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if(cur_proc-&gt;state == 'W')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new_proc=cur_proc;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RR_RunProccess(new_proc);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Sort_By_NeedTime()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prev=head;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pcb*cur=head-&gt;next;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prev-&gt;next=NULL;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pcb*nxt=NULL;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 cur &amp;&amp; head-&gt;NeedTime &lt;= cur-&gt;NeedTime)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cur-&gt;next=head;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head=cur;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 if(cur)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{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while(cur &amp;&amp; prev-&gt;next != NULL &amp;&amp; prev-&gt;next-&gt;NeedTime &lt;= cur-&gt;NeedTime)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prev=prev-&gt;next;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nxt=cur-&gt;next;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cur-&gt;next=prev-&gt;next;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prev-&gt;next=cur;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cur=nxt;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ShortNeed_Time_RunProccess(pcb *proc)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proc-&gt;StartTime=time;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cout&lt;&lt;"时刻 "&lt;&lt;time&lt;&lt;" 开始执行当前作业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proc-&gt;RunTime+=TIME_SLICE;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time+=TIME_SLICE;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proc-&gt;NeedTime=proc-&gt;ServiceTime-proc-&gt;RunTime;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if(proc-&gt;NeedTime &lt;=0)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cout&lt;&lt;"时刻 "&lt;&lt;time&lt;&lt;" 结束作业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head=proc-&gt;next;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free(proc);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if(head==NULL)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tail=head;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else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cout&lt;&lt;"时刻 "&lt;&lt;time&lt;&lt;" 挂起作业  "&lt;&lt;proc-&gt;name&lt;&lt;endl;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cout&lt;&lt;"已经运行了"&lt;&lt;proc-&gt;RunTime&lt;&lt;"还需要执行"&lt;&lt;proc-&gt;NeedTime&lt;&lt;endl;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Sort_By_NeedTime();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ShortNeed_Time()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pcb* new_proc=NULL;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while(cur_proc)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if(cur_proc-&gt;state == 'W')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new_proc=cur_proc;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ShortNeed_Time_RunProccess(new_proc);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 cur_proc=head;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void main()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int select=1;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while(select)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cout&lt;&lt;"1. 先来先服务算法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cout&lt;&lt;"2.时间片轮转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cout&lt;&lt;"3.短作业优先 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cout&lt;&lt;"4.优先级调度\n";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cout&lt;&lt;"5.********  最短剩余时间\n";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cout&lt;&lt;"*0.**********退出\n";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cout&lt;&lt;"请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输入你的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选择:&gt; ";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cin&gt;&gt;select;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switch(select)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case 1: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FCFS_CreateProccess();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FCFS();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case 2: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FCFS_CreateProccess();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RoundRobin();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case 3: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ShortJobsCreateProccess();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FCFS();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case 4: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PrioCreateProccess();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FCFS();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case 5: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ShortJobsCreateProccess();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ShortNeed_Time();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default: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break;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}</w:t>
      </w:r>
    </w:p>
    <w:p>
      <w:pPr>
        <w:widowControl/>
        <w:shd w:val="clear" w:color="auto" w:fill="FFFFFF"/>
        <w:spacing w:line="402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numPr>
          <w:ilvl w:val="0"/>
          <w:numId w:val="0"/>
        </w:numPr>
        <w:tabs>
          <w:tab w:val="left" w:pos="419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260E"/>
    <w:multiLevelType w:val="singleLevel"/>
    <w:tmpl w:val="B6ED260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3F4993F"/>
    <w:multiLevelType w:val="multilevel"/>
    <w:tmpl w:val="23F499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54B2"/>
    <w:rsid w:val="03575D91"/>
    <w:rsid w:val="07501030"/>
    <w:rsid w:val="0DE200E1"/>
    <w:rsid w:val="10D75BF4"/>
    <w:rsid w:val="127701CD"/>
    <w:rsid w:val="12FB613A"/>
    <w:rsid w:val="161D4022"/>
    <w:rsid w:val="162D2740"/>
    <w:rsid w:val="1DFF7564"/>
    <w:rsid w:val="1E936401"/>
    <w:rsid w:val="1EB934A0"/>
    <w:rsid w:val="204452DB"/>
    <w:rsid w:val="256C7E1C"/>
    <w:rsid w:val="268B5BB8"/>
    <w:rsid w:val="281C31A1"/>
    <w:rsid w:val="286517CC"/>
    <w:rsid w:val="2B953A82"/>
    <w:rsid w:val="2D2E3305"/>
    <w:rsid w:val="2DC4561B"/>
    <w:rsid w:val="2E2C484E"/>
    <w:rsid w:val="2F705C4B"/>
    <w:rsid w:val="38271624"/>
    <w:rsid w:val="3AC75891"/>
    <w:rsid w:val="3CA57AC8"/>
    <w:rsid w:val="46B20F32"/>
    <w:rsid w:val="474A6D22"/>
    <w:rsid w:val="492324A5"/>
    <w:rsid w:val="4D6B246C"/>
    <w:rsid w:val="4D9F42C4"/>
    <w:rsid w:val="4F011E48"/>
    <w:rsid w:val="51C43CA4"/>
    <w:rsid w:val="5BD23776"/>
    <w:rsid w:val="60C7650C"/>
    <w:rsid w:val="61D35832"/>
    <w:rsid w:val="63345E0B"/>
    <w:rsid w:val="6AA95F95"/>
    <w:rsid w:val="6ACB6E3A"/>
    <w:rsid w:val="6D535020"/>
    <w:rsid w:val="6F716D0E"/>
    <w:rsid w:val="70862022"/>
    <w:rsid w:val="72B11D2D"/>
    <w:rsid w:val="788D5AB1"/>
    <w:rsid w:val="7E8A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paragraph" w:styleId="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  <extobjs>
    <extobj name="ECB019B1-382A-4266-B25C-5B523AA43C14-1">
      <extobjdata type="ECB019B1-382A-4266-B25C-5B523AA43C14" data="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"/>
    </extobj>
    <extobj name="ECB019B1-382A-4266-B25C-5B523AA43C14-2">
      <extobjdata type="ECB019B1-382A-4266-B25C-5B523AA43C14" data="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"/>
    </extobj>
    <extobj name="ECB019B1-382A-4266-B25C-5B523AA43C14-3">
      <extobjdata type="ECB019B1-382A-4266-B25C-5B523AA43C14" data="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"/>
    </extobj>
    <extobj name="ECB019B1-382A-4266-B25C-5B523AA43C14-4">
      <extobjdata type="ECB019B1-382A-4266-B25C-5B523AA43C14" data="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"/>
    </extobj>
    <extobj name="ECB019B1-382A-4266-B25C-5B523AA43C14-5">
      <extobjdata type="ECB019B1-382A-4266-B25C-5B523AA43C14" data="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2018-11-22T16:28:00Z</dcterms:created>
  <dc:creator>TianYL</dc:creator>
  <cp:lastModifiedBy>人生若只如初见</cp:lastModifiedBy>
  <dcterms:modified xsi:type="dcterms:W3CDTF">2019-01-02T06:23:43Z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